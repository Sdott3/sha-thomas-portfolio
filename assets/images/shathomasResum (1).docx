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36D" w:rsidRDefault="00530238">
      <w:pPr>
        <w:pStyle w:val="Name"/>
      </w:pPr>
      <w:r>
        <w:t xml:space="preserve">shatyana </w:t>
      </w:r>
      <w:r w:rsidR="00CD2069">
        <w:t>Thomas</w:t>
      </w:r>
    </w:p>
    <w:p w:rsidR="00F1736D" w:rsidRDefault="00CD2069">
      <w:pPr>
        <w:pStyle w:val="ContactInfo"/>
      </w:pPr>
      <w:r>
        <w:t xml:space="preserve">329 </w:t>
      </w:r>
      <w:r w:rsidR="007A4DD6">
        <w:t>East 29</w:t>
      </w:r>
      <w:r w:rsidR="007A4DD6" w:rsidRPr="007A4DD6">
        <w:rPr>
          <w:vertAlign w:val="superscript"/>
        </w:rPr>
        <w:t>th</w:t>
      </w:r>
      <w:r w:rsidR="007A4DD6">
        <w:t xml:space="preserve"> Street Brooklyn, NY 11226 | </w:t>
      </w:r>
      <w:r w:rsidR="00DF4ADD">
        <w:t>(</w:t>
      </w:r>
      <w:r w:rsidR="002F14C8">
        <w:t>347</w:t>
      </w:r>
      <w:r w:rsidR="00DF4ADD">
        <w:t xml:space="preserve">) </w:t>
      </w:r>
      <w:r w:rsidR="002F14C8">
        <w:t>760</w:t>
      </w:r>
      <w:r w:rsidR="00DF4ADD">
        <w:t>-</w:t>
      </w:r>
      <w:r w:rsidR="002F14C8">
        <w:t>7490</w:t>
      </w:r>
      <w:bookmarkStart w:id="0" w:name="_GoBack"/>
      <w:bookmarkEnd w:id="0"/>
      <w:r w:rsidR="00DF4ADD">
        <w:t xml:space="preserve"> </w:t>
      </w:r>
      <w:r w:rsidR="00BA6B61">
        <w:t xml:space="preserve">| </w:t>
      </w:r>
      <w:r w:rsidR="00DF4ADD">
        <w:t>Sdotthomas3</w:t>
      </w:r>
      <w:r w:rsidR="003F14B3">
        <w:t>@yahoo.com</w:t>
      </w:r>
    </w:p>
    <w:sdt>
      <w:sdtPr>
        <w:id w:val="-1179423465"/>
        <w:placeholder>
          <w:docPart w:val="D423BBBBD29E2D48A7E956016AC1453F"/>
        </w:placeholder>
        <w:temporary/>
        <w:showingPlcHdr/>
        <w15:appearance w15:val="hidden"/>
      </w:sdtPr>
      <w:sdtEndPr/>
      <w:sdtContent>
        <w:p w:rsidR="00F1736D" w:rsidRDefault="00BA6B61">
          <w:pPr>
            <w:pStyle w:val="Heading1"/>
          </w:pPr>
          <w:r>
            <w:t>Objective</w:t>
          </w:r>
        </w:p>
      </w:sdtContent>
    </w:sdt>
    <w:p w:rsidR="00F1736D" w:rsidRDefault="009C0972">
      <w:r w:rsidRPr="009C0972">
        <w:t>Well-developed communication skills demonstrated through customer service and positive interaction with customers and co-workers. Consistently complemented by supervisors for exhibiting outstanding job performance, reliability, multi-tasking skills.</w:t>
      </w:r>
    </w:p>
    <w:sdt>
      <w:sdtPr>
        <w:id w:val="1728489637"/>
        <w:placeholder>
          <w:docPart w:val="CF14BEBD052B924A8525888886C201DB"/>
        </w:placeholder>
        <w:temporary/>
        <w:showingPlcHdr/>
        <w15:appearance w15:val="hidden"/>
      </w:sdtPr>
      <w:sdtEndPr/>
      <w:sdtContent>
        <w:p w:rsidR="00F1736D" w:rsidRDefault="00BA6B61">
          <w:pPr>
            <w:pStyle w:val="Heading1"/>
          </w:pPr>
          <w:r>
            <w:t>Experience</w:t>
          </w:r>
        </w:p>
      </w:sdtContent>
    </w:sdt>
    <w:p w:rsidR="00F1736D" w:rsidRDefault="00ED4CF9">
      <w:r>
        <w:t>Target</w:t>
      </w:r>
    </w:p>
    <w:p w:rsidR="00F1736D" w:rsidRDefault="00F33EBB">
      <w:r>
        <w:t>Logistics Team Member | Oct. 2012 - Present</w:t>
      </w:r>
    </w:p>
    <w:p w:rsidR="00A71168" w:rsidRDefault="00A71168" w:rsidP="008569D2">
      <w:pPr>
        <w:pStyle w:val="ListBullet"/>
      </w:pPr>
      <w:r>
        <w:t>Work effectively with store management and store crews.</w:t>
      </w:r>
    </w:p>
    <w:p w:rsidR="00A71168" w:rsidRDefault="00A71168" w:rsidP="00A71168">
      <w:pPr>
        <w:pStyle w:val="ListBullet"/>
      </w:pPr>
      <w:r>
        <w:t>Supervise the store’s crew through assigning, directing and following up of all activities</w:t>
      </w:r>
      <w:r w:rsidR="008569D2">
        <w:t>.</w:t>
      </w:r>
    </w:p>
    <w:p w:rsidR="007A16EE" w:rsidRDefault="00A71168" w:rsidP="00A71168">
      <w:pPr>
        <w:pStyle w:val="ListBullet"/>
      </w:pPr>
      <w:r>
        <w:t>Effectively communicate information both to and from store management and crews</w:t>
      </w:r>
      <w:r w:rsidR="008569D2">
        <w:t>.</w:t>
      </w:r>
    </w:p>
    <w:p w:rsidR="007A16EE" w:rsidRDefault="007A16EE" w:rsidP="007A16EE">
      <w:pPr>
        <w:pStyle w:val="ListBullet"/>
      </w:pPr>
      <w:r>
        <w:t>Ability to safely use heavy machinery (crown, wave, power pallet jack, bailer).</w:t>
      </w:r>
    </w:p>
    <w:p w:rsidR="007A16EE" w:rsidRDefault="007A16EE" w:rsidP="007A16EE">
      <w:pPr>
        <w:pStyle w:val="ListBullet"/>
      </w:pPr>
      <w:r>
        <w:t>Knowledgeable with safety and emergency procedures.</w:t>
      </w:r>
    </w:p>
    <w:p w:rsidR="007A16EE" w:rsidRDefault="007A16EE" w:rsidP="007A16EE">
      <w:pPr>
        <w:pStyle w:val="ListBullet"/>
      </w:pPr>
      <w:r>
        <w:t>Drives to keep the sales floor fully stocked, and ready for a great guest experiences.</w:t>
      </w:r>
    </w:p>
    <w:p w:rsidR="00F1736D" w:rsidRDefault="007A16EE" w:rsidP="007A16EE">
      <w:pPr>
        <w:pStyle w:val="ListBullet"/>
      </w:pPr>
      <w:r>
        <w:t xml:space="preserve"> Ability to overcome physical demands (unloading the trailer).</w:t>
      </w:r>
    </w:p>
    <w:p w:rsidR="00ED4CF9" w:rsidRDefault="00ED4CF9" w:rsidP="00ED4CF9">
      <w:pPr>
        <w:pStyle w:val="ListBullet"/>
        <w:numPr>
          <w:ilvl w:val="0"/>
          <w:numId w:val="0"/>
        </w:numPr>
      </w:pPr>
    </w:p>
    <w:p w:rsidR="00ED4CF9" w:rsidRDefault="00ED4CF9" w:rsidP="00ED4CF9">
      <w:pPr>
        <w:pStyle w:val="ListBullet"/>
        <w:numPr>
          <w:ilvl w:val="0"/>
          <w:numId w:val="0"/>
        </w:numPr>
      </w:pPr>
      <w:r>
        <w:t>The Gap</w:t>
      </w:r>
    </w:p>
    <w:p w:rsidR="009A2189" w:rsidRDefault="00F14E96" w:rsidP="009A2189">
      <w:r>
        <w:t xml:space="preserve">Stock Associate | </w:t>
      </w:r>
      <w:r w:rsidR="009F4D53">
        <w:t>March 2016 - Present</w:t>
      </w:r>
    </w:p>
    <w:p w:rsidR="004142C3" w:rsidRDefault="004142C3" w:rsidP="004142C3">
      <w:pPr>
        <w:pStyle w:val="ListBullet"/>
      </w:pPr>
      <w:r>
        <w:t>Maintain inventory and inspect merchandise for defective or understocked items.</w:t>
      </w:r>
    </w:p>
    <w:p w:rsidR="004142C3" w:rsidRDefault="004142C3" w:rsidP="004142C3">
      <w:pPr>
        <w:pStyle w:val="ListBullet"/>
      </w:pPr>
      <w:r>
        <w:t>Maintain a clean and neat appearance of store aisles, shelves and display cases.</w:t>
      </w:r>
    </w:p>
    <w:p w:rsidR="004142C3" w:rsidRDefault="004142C3" w:rsidP="004142C3">
      <w:pPr>
        <w:pStyle w:val="ListBullet"/>
      </w:pPr>
      <w:r>
        <w:t>Ensure new and transferred merchandise is stocked on tables, racks, bins and cases.</w:t>
      </w:r>
    </w:p>
    <w:p w:rsidR="009A2189" w:rsidRDefault="004142C3" w:rsidP="004142C3">
      <w:pPr>
        <w:pStyle w:val="ListBullet"/>
      </w:pPr>
      <w:r>
        <w:t>Receive, processes and place incoming merchandise on sales floor.</w:t>
      </w:r>
    </w:p>
    <w:p w:rsidR="002316B3" w:rsidRDefault="002316B3" w:rsidP="009A2189"/>
    <w:p w:rsidR="002316B3" w:rsidRDefault="002316B3" w:rsidP="009A2189">
      <w:r>
        <w:t>Abercrombie &amp; Fitch</w:t>
      </w:r>
    </w:p>
    <w:p w:rsidR="002316B3" w:rsidRDefault="002316B3" w:rsidP="009A2189">
      <w:r>
        <w:t>Impact Team Member | April 2011 – Aug. 2013</w:t>
      </w:r>
    </w:p>
    <w:p w:rsidR="0061708A" w:rsidRDefault="0061708A" w:rsidP="0061708A">
      <w:pPr>
        <w:pStyle w:val="ListBullet"/>
      </w:pPr>
      <w:r>
        <w:lastRenderedPageBreak/>
        <w:t>Knowledge of floor sets and plan -o- gram.</w:t>
      </w:r>
    </w:p>
    <w:p w:rsidR="0061708A" w:rsidRDefault="0061708A" w:rsidP="0061708A">
      <w:pPr>
        <w:pStyle w:val="ListBullet"/>
      </w:pPr>
      <w:r>
        <w:t xml:space="preserve">Preparation and placement of merchandise on sales floor. </w:t>
      </w:r>
    </w:p>
    <w:p w:rsidR="0061708A" w:rsidRDefault="0061708A" w:rsidP="0061708A">
      <w:pPr>
        <w:pStyle w:val="ListBullet"/>
      </w:pPr>
      <w:r>
        <w:t>Stockroom maintenance, prepare and receive shipment.</w:t>
      </w:r>
    </w:p>
    <w:p w:rsidR="0061708A" w:rsidRDefault="0061708A" w:rsidP="0061708A">
      <w:pPr>
        <w:pStyle w:val="ListBullet"/>
      </w:pPr>
      <w:r>
        <w:t>Weekly stockroom and sales floor audit.</w:t>
      </w:r>
    </w:p>
    <w:p w:rsidR="002316B3" w:rsidRDefault="0061708A" w:rsidP="002D105B">
      <w:pPr>
        <w:pStyle w:val="ListBullet"/>
      </w:pPr>
      <w:r>
        <w:t>Monitor sales floor activities to ensure that each customer receive satisfactory service and quality goods.</w:t>
      </w:r>
    </w:p>
    <w:p w:rsidR="00E4659F" w:rsidRDefault="00E4659F" w:rsidP="00E4659F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C271ECED5B8F4D42B06B97D654715007"/>
        </w:placeholder>
        <w:temporary/>
        <w:showingPlcHdr/>
        <w15:appearance w15:val="hidden"/>
      </w:sdtPr>
      <w:sdtEndPr/>
      <w:sdtContent>
        <w:p w:rsidR="005C2D57" w:rsidRPr="005C2D57" w:rsidRDefault="00BA6B61" w:rsidP="005C2D57">
          <w:pPr>
            <w:pStyle w:val="Heading1"/>
          </w:pPr>
          <w:r>
            <w:t>Education</w:t>
          </w:r>
        </w:p>
      </w:sdtContent>
    </w:sdt>
    <w:p w:rsidR="005C2D57" w:rsidRDefault="005C2D57" w:rsidP="005C2D57">
      <w:r>
        <w:t xml:space="preserve">Mechanical Engineering Technology </w:t>
      </w:r>
    </w:p>
    <w:p w:rsidR="005C2D57" w:rsidRDefault="005C2D57" w:rsidP="005C2D57">
      <w:r>
        <w:t>New York City College of Technology - Brooklyn, NY</w:t>
      </w:r>
    </w:p>
    <w:p w:rsidR="009536AB" w:rsidRDefault="005C2D57" w:rsidP="009536AB">
      <w:r>
        <w:t>January 2017 to May 2020</w:t>
      </w:r>
    </w:p>
    <w:p w:rsidR="009536AB" w:rsidRDefault="009536AB" w:rsidP="009536AB">
      <w:r>
        <w:t>High School Diploma</w:t>
      </w:r>
    </w:p>
    <w:p w:rsidR="009536AB" w:rsidRDefault="009536AB" w:rsidP="009536AB">
      <w:r>
        <w:t>Norview High School - Norfolk, VA</w:t>
      </w:r>
    </w:p>
    <w:p w:rsidR="00F1736D" w:rsidRDefault="00671613">
      <w:pPr>
        <w:pStyle w:val="Heading1"/>
      </w:pPr>
      <w:r>
        <w:t>Skills</w:t>
      </w:r>
    </w:p>
    <w:p w:rsidR="001C5D01" w:rsidRDefault="001C5D01" w:rsidP="001C5D01">
      <w:pPr>
        <w:pStyle w:val="ListBullet"/>
      </w:pPr>
      <w:r>
        <w:t>Proficient in Microsoft Office (Word, Excel, Spreadsheet)</w:t>
      </w:r>
    </w:p>
    <w:p w:rsidR="001C5D01" w:rsidRDefault="001C5D01" w:rsidP="001C5D01">
      <w:pPr>
        <w:pStyle w:val="ListBullet"/>
      </w:pPr>
      <w:r>
        <w:t>Electric Pallet Jack Certified (5 years)</w:t>
      </w:r>
    </w:p>
    <w:p w:rsidR="001C5D01" w:rsidRDefault="001C5D01" w:rsidP="001C5D01">
      <w:pPr>
        <w:pStyle w:val="ListBullet"/>
      </w:pPr>
      <w:r>
        <w:t>Electric Forklift Certified (5 years)</w:t>
      </w:r>
    </w:p>
    <w:p w:rsidR="001C5D01" w:rsidRDefault="001C5D01" w:rsidP="001C5D01">
      <w:pPr>
        <w:pStyle w:val="ListBullet"/>
      </w:pPr>
      <w:r>
        <w:t>80 WPM</w:t>
      </w:r>
    </w:p>
    <w:p w:rsidR="00F1736D" w:rsidRDefault="001C5D01" w:rsidP="001C5D01">
      <w:pPr>
        <w:pStyle w:val="ListBullet"/>
      </w:pPr>
      <w:r>
        <w:t>Customer Service</w:t>
      </w:r>
    </w:p>
    <w:sectPr w:rsidR="00F1736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814" w:rsidRDefault="00DB1814">
      <w:r>
        <w:separator/>
      </w:r>
    </w:p>
  </w:endnote>
  <w:endnote w:type="continuationSeparator" w:id="0">
    <w:p w:rsidR="00DB1814" w:rsidRDefault="00DB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36D" w:rsidRDefault="00BA6B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814" w:rsidRDefault="00DB1814">
      <w:r>
        <w:separator/>
      </w:r>
    </w:p>
  </w:footnote>
  <w:footnote w:type="continuationSeparator" w:id="0">
    <w:p w:rsidR="00DB1814" w:rsidRDefault="00DB1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36D" w:rsidRDefault="00BA6B6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24D240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36D" w:rsidRDefault="00BA6B6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736D" w:rsidRDefault="00F1736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1736D" w:rsidRDefault="00F1736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1D4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B77B67"/>
    <w:multiLevelType w:val="hybridMultilevel"/>
    <w:tmpl w:val="DFA6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670C83"/>
    <w:multiLevelType w:val="hybridMultilevel"/>
    <w:tmpl w:val="3F88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attachedTemplate r:id="rId1"/>
  <w:defaultTabStop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8"/>
    <w:rsid w:val="001C5D01"/>
    <w:rsid w:val="002316B3"/>
    <w:rsid w:val="002D105B"/>
    <w:rsid w:val="002F14C8"/>
    <w:rsid w:val="003F14B3"/>
    <w:rsid w:val="004142C3"/>
    <w:rsid w:val="00530238"/>
    <w:rsid w:val="005C2D57"/>
    <w:rsid w:val="0061708A"/>
    <w:rsid w:val="00622A0B"/>
    <w:rsid w:val="0066331A"/>
    <w:rsid w:val="00671613"/>
    <w:rsid w:val="007A16EE"/>
    <w:rsid w:val="007A4DD6"/>
    <w:rsid w:val="008569D2"/>
    <w:rsid w:val="00865F6E"/>
    <w:rsid w:val="009536AB"/>
    <w:rsid w:val="009A2189"/>
    <w:rsid w:val="009C0972"/>
    <w:rsid w:val="009F4D53"/>
    <w:rsid w:val="00A71168"/>
    <w:rsid w:val="00BA6B61"/>
    <w:rsid w:val="00CD2069"/>
    <w:rsid w:val="00DB1814"/>
    <w:rsid w:val="00DF4ADD"/>
    <w:rsid w:val="00E4659F"/>
    <w:rsid w:val="00ED4CF9"/>
    <w:rsid w:val="00F14E96"/>
    <w:rsid w:val="00F1736D"/>
    <w:rsid w:val="00F27C51"/>
    <w:rsid w:val="00F3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161A3D"/>
  <w15:chartTrackingRefBased/>
  <w15:docId w15:val="{38814C97-82CD-974F-8261-19D5354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55BB4F7-6524-4348-8DD0-D6AFE37938DF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23BBBBD29E2D48A7E956016AC1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E6E03-33F8-DF48-9893-EACF8B8C939D}"/>
      </w:docPartPr>
      <w:docPartBody>
        <w:p w:rsidR="00B74975" w:rsidRDefault="00900F40">
          <w:pPr>
            <w:pStyle w:val="D423BBBBD29E2D48A7E956016AC1453F"/>
          </w:pPr>
          <w:r>
            <w:t>Objective</w:t>
          </w:r>
        </w:p>
      </w:docPartBody>
    </w:docPart>
    <w:docPart>
      <w:docPartPr>
        <w:name w:val="CF14BEBD052B924A8525888886C2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EBFB5-AD79-F840-BD85-4A6DF709DF81}"/>
      </w:docPartPr>
      <w:docPartBody>
        <w:p w:rsidR="00B74975" w:rsidRDefault="00900F40">
          <w:pPr>
            <w:pStyle w:val="CF14BEBD052B924A8525888886C201DB"/>
          </w:pPr>
          <w:r>
            <w:t>Experience</w:t>
          </w:r>
        </w:p>
      </w:docPartBody>
    </w:docPart>
    <w:docPart>
      <w:docPartPr>
        <w:name w:val="C271ECED5B8F4D42B06B97D654715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78C0-C2A7-614A-BCB3-DF796F03BE8C}"/>
      </w:docPartPr>
      <w:docPartBody>
        <w:p w:rsidR="00B74975" w:rsidRDefault="00900F40">
          <w:pPr>
            <w:pStyle w:val="C271ECED5B8F4D42B06B97D65471500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40"/>
    <w:rsid w:val="001402DD"/>
    <w:rsid w:val="00900F40"/>
    <w:rsid w:val="00B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3382C0FEF7C4AAC013FEEA2F0DA3C">
    <w:name w:val="52C3382C0FEF7C4AAC013FEEA2F0DA3C"/>
  </w:style>
  <w:style w:type="paragraph" w:customStyle="1" w:styleId="57CABADBED9B3E4EAB270B05BCA52847">
    <w:name w:val="57CABADBED9B3E4EAB270B05BCA52847"/>
  </w:style>
  <w:style w:type="paragraph" w:customStyle="1" w:styleId="D423BBBBD29E2D48A7E956016AC1453F">
    <w:name w:val="D423BBBBD29E2D48A7E956016AC1453F"/>
  </w:style>
  <w:style w:type="paragraph" w:customStyle="1" w:styleId="38EFF46273A6094F8D3FE94B65436CDE">
    <w:name w:val="38EFF46273A6094F8D3FE94B65436CDE"/>
  </w:style>
  <w:style w:type="paragraph" w:customStyle="1" w:styleId="CF14BEBD052B924A8525888886C201DB">
    <w:name w:val="CF14BEBD052B924A8525888886C201DB"/>
  </w:style>
  <w:style w:type="paragraph" w:customStyle="1" w:styleId="22701BC49684C1438B3A4055D4D1D097">
    <w:name w:val="22701BC49684C1438B3A4055D4D1D097"/>
  </w:style>
  <w:style w:type="paragraph" w:customStyle="1" w:styleId="84CEA7148FA90440BAA08070D73F0BF8">
    <w:name w:val="84CEA7148FA90440BAA08070D73F0BF8"/>
  </w:style>
  <w:style w:type="paragraph" w:styleId="ListBullet">
    <w:name w:val="List Bullet"/>
    <w:basedOn w:val="Normal"/>
    <w:uiPriority w:val="9"/>
    <w:qFormat/>
    <w:rsid w:val="00900F40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EEBA97B6DF09841A3432A1B4559E766">
    <w:name w:val="3EEBA97B6DF09841A3432A1B4559E766"/>
  </w:style>
  <w:style w:type="paragraph" w:customStyle="1" w:styleId="C271ECED5B8F4D42B06B97D654715007">
    <w:name w:val="C271ECED5B8F4D42B06B97D654715007"/>
  </w:style>
  <w:style w:type="paragraph" w:customStyle="1" w:styleId="91C8779F83EA064588BE27293CCBCF2D">
    <w:name w:val="91C8779F83EA064588BE27293CCBCF2D"/>
  </w:style>
  <w:style w:type="paragraph" w:customStyle="1" w:styleId="5A4756FF2FD9C7489A394BAC3D53A18C">
    <w:name w:val="5A4756FF2FD9C7489A394BAC3D53A18C"/>
  </w:style>
  <w:style w:type="paragraph" w:customStyle="1" w:styleId="3409DE7C5D7B634DA6074DE8F3AC170E">
    <w:name w:val="3409DE7C5D7B634DA6074DE8F3AC170E"/>
  </w:style>
  <w:style w:type="paragraph" w:customStyle="1" w:styleId="EF8D10F85DD4EC4B851140B9F254C05B">
    <w:name w:val="EF8D10F85DD4EC4B851140B9F254C05B"/>
    <w:rsid w:val="00900F40"/>
  </w:style>
  <w:style w:type="paragraph" w:customStyle="1" w:styleId="7100BA31A960904DB14349E1428B0248">
    <w:name w:val="7100BA31A960904DB14349E1428B0248"/>
    <w:rsid w:val="00900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009A-0C16-E945-9DC1-B4482BC151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%7b355BB4F7-6524-4348-8DD0-D6AFE37938DF%7dtf16392110.dotx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Shatyana.Thomas@mail.citytech.cuny.edu</dc:creator>
  <cp:keywords/>
  <dc:description/>
  <cp:lastModifiedBy>Shatyana.Thomas@mail.citytech.cuny.edu</cp:lastModifiedBy>
  <cp:revision>2</cp:revision>
  <dcterms:created xsi:type="dcterms:W3CDTF">2019-03-18T04:51:00Z</dcterms:created>
  <dcterms:modified xsi:type="dcterms:W3CDTF">2019-03-18T04:51:00Z</dcterms:modified>
</cp:coreProperties>
</file>